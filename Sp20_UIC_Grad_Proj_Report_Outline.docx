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11F" w:rsidRDefault="0075128C">
      <w:pPr>
        <w:pStyle w:val="Date"/>
      </w:pPr>
      <w:r>
        <w:rPr>
          <w:lang w:eastAsia="zh-CN"/>
        </w:rPr>
        <w:t>Apr-16-2020</w:t>
      </w:r>
      <w:r w:rsidR="0046238D">
        <w:rPr>
          <w:lang w:eastAsia="zh-CN"/>
        </w:rPr>
        <w:tab/>
        <w:t>Hang Yang</w:t>
      </w:r>
      <w:r w:rsidR="0046238D">
        <w:rPr>
          <w:lang w:eastAsia="zh-CN"/>
        </w:rPr>
        <w:tab/>
      </w:r>
    </w:p>
    <w:p w:rsidR="0058411F" w:rsidRDefault="001652DE">
      <w:pPr>
        <w:pStyle w:val="Title"/>
      </w:pPr>
      <w:r>
        <w:t xml:space="preserve">demographic </w:t>
      </w:r>
      <w:r w:rsidR="0075128C">
        <w:t xml:space="preserve">Data analysis of </w:t>
      </w:r>
      <w:r w:rsidR="0075128C">
        <w:t>physician fee schedule</w:t>
      </w:r>
      <w:r w:rsidR="0075128C">
        <w:t xml:space="preserve"> on insurance</w:t>
      </w:r>
    </w:p>
    <w:p w:rsidR="0058411F" w:rsidRDefault="0075128C">
      <w:pPr>
        <w:pStyle w:val="Heading1"/>
      </w:pPr>
      <w:r>
        <w:t>our data</w:t>
      </w:r>
    </w:p>
    <w:p w:rsidR="0058411F" w:rsidRDefault="00291DF6">
      <w:r>
        <w:t xml:space="preserve">Our vision is to set up anchor prices for physicians or patients’ reference on different medical </w:t>
      </w:r>
      <w:r>
        <w:t xml:space="preserve">procedure </w:t>
      </w:r>
      <w:r>
        <w:t xml:space="preserve">services </w:t>
      </w:r>
      <w:r w:rsidR="000B4DFF">
        <w:t xml:space="preserve">around the demographic area </w:t>
      </w:r>
      <w:r>
        <w:t xml:space="preserve">in </w:t>
      </w:r>
      <w:r w:rsidR="000B4DFF">
        <w:t>the United States</w:t>
      </w:r>
      <w:r>
        <w:t xml:space="preserve">. First, we </w:t>
      </w:r>
      <w:r w:rsidR="001652DE">
        <w:t>have collected all data sources to com</w:t>
      </w:r>
      <w:r>
        <w:t>p</w:t>
      </w:r>
      <w:r w:rsidR="001652DE">
        <w:t>ute</w:t>
      </w:r>
      <w:r>
        <w:t xml:space="preserve"> the state level </w:t>
      </w:r>
      <w:r w:rsidR="00623441">
        <w:t>anchor procedure service prices</w:t>
      </w:r>
      <w:r>
        <w:t xml:space="preserve"> for 51 states in </w:t>
      </w:r>
      <w:r w:rsidR="00623441">
        <w:t xml:space="preserve">the United States. </w:t>
      </w:r>
      <w:r w:rsidR="001652DE">
        <w:t>Later on,</w:t>
      </w:r>
      <w:r w:rsidR="00623441">
        <w:t xml:space="preserve"> we </w:t>
      </w:r>
      <w:r w:rsidR="001652DE">
        <w:t>have discussed two special cases on state Indiana and Connecticut</w:t>
      </w:r>
      <w:r w:rsidR="00623441">
        <w:t xml:space="preserve"> on the county level anchor prices.</w:t>
      </w:r>
    </w:p>
    <w:p w:rsidR="00623441" w:rsidRDefault="00623441">
      <w:r>
        <w:t xml:space="preserve">In order to compute the anchor prices, we will need below data files: </w:t>
      </w:r>
    </w:p>
    <w:p w:rsidR="0058411F" w:rsidRDefault="00623441">
      <w:pPr>
        <w:pStyle w:val="Heading2"/>
      </w:pPr>
      <w:r>
        <w:t>All Population data from United States Census Bureau</w:t>
      </w:r>
    </w:p>
    <w:p w:rsidR="0058411F" w:rsidRDefault="00623441" w:rsidP="00623441">
      <w:pPr>
        <w:pStyle w:val="Heading3"/>
      </w:pPr>
      <w:r>
        <w:t>As the latest population statistics is only released for year 2018. This sets timeline for our main targeting data files collected from Medicaid, Medicare, as well as other demographic files.</w:t>
      </w:r>
    </w:p>
    <w:p w:rsidR="0075128C" w:rsidRDefault="0075128C" w:rsidP="0075128C">
      <w:pPr>
        <w:pStyle w:val="Heading3"/>
        <w:numPr>
          <w:ilvl w:val="0"/>
          <w:numId w:val="0"/>
        </w:numPr>
        <w:ind w:left="1080" w:hanging="360"/>
      </w:pPr>
    </w:p>
    <w:p w:rsidR="0075128C" w:rsidRDefault="00623441" w:rsidP="0075128C">
      <w:pPr>
        <w:pStyle w:val="Heading2"/>
      </w:pPr>
      <w:r>
        <w:t>Medicaid Enrollment Data</w:t>
      </w:r>
    </w:p>
    <w:p w:rsidR="0075128C" w:rsidRDefault="001652DE" w:rsidP="001652DE">
      <w:pPr>
        <w:pStyle w:val="Heading3"/>
      </w:pPr>
      <w:r>
        <w:t>State-Level</w:t>
      </w:r>
    </w:p>
    <w:p w:rsidR="001652DE" w:rsidRDefault="001652DE" w:rsidP="001652DE">
      <w:pPr>
        <w:pStyle w:val="Heading3"/>
      </w:pPr>
      <w:r>
        <w:t>County-Level</w:t>
      </w:r>
    </w:p>
    <w:p w:rsidR="001652DE" w:rsidRDefault="001652DE" w:rsidP="001652DE">
      <w:pPr>
        <w:pStyle w:val="Heading4"/>
      </w:pPr>
      <w:r>
        <w:t>Indiana</w:t>
      </w:r>
    </w:p>
    <w:p w:rsidR="001652DE" w:rsidRDefault="001652DE" w:rsidP="001652DE">
      <w:pPr>
        <w:pStyle w:val="Heading4"/>
      </w:pPr>
      <w:r>
        <w:t>Connecticut</w:t>
      </w:r>
    </w:p>
    <w:p w:rsidR="0075128C" w:rsidRDefault="0075128C" w:rsidP="0075128C">
      <w:pPr>
        <w:pStyle w:val="Heading3"/>
        <w:numPr>
          <w:ilvl w:val="0"/>
          <w:numId w:val="0"/>
        </w:numPr>
        <w:ind w:left="1080" w:hanging="360"/>
      </w:pPr>
    </w:p>
    <w:p w:rsidR="0075128C" w:rsidRDefault="00623441" w:rsidP="0075128C">
      <w:pPr>
        <w:pStyle w:val="Heading2"/>
      </w:pPr>
      <w:r>
        <w:t>Medicare Enrollment Data</w:t>
      </w:r>
    </w:p>
    <w:p w:rsidR="0075128C" w:rsidRDefault="001652DE" w:rsidP="001652DE">
      <w:pPr>
        <w:pStyle w:val="Heading3"/>
      </w:pPr>
      <w:r>
        <w:t>State and County all data file</w:t>
      </w:r>
    </w:p>
    <w:p w:rsidR="0075128C" w:rsidRDefault="0075128C" w:rsidP="0075128C">
      <w:pPr>
        <w:pStyle w:val="Heading3"/>
        <w:numPr>
          <w:ilvl w:val="0"/>
          <w:numId w:val="0"/>
        </w:numPr>
        <w:ind w:left="1080" w:hanging="360"/>
      </w:pPr>
    </w:p>
    <w:p w:rsidR="0075128C" w:rsidRDefault="00623441" w:rsidP="0075128C">
      <w:pPr>
        <w:pStyle w:val="Heading2"/>
      </w:pPr>
      <w:r>
        <w:t>Physician Fee schedule Data</w:t>
      </w:r>
    </w:p>
    <w:p w:rsidR="0075128C" w:rsidRDefault="00623441" w:rsidP="00623441">
      <w:pPr>
        <w:pStyle w:val="Heading3"/>
      </w:pPr>
      <w:r>
        <w:t>Medicaid Physician Fee Schedule</w:t>
      </w:r>
    </w:p>
    <w:p w:rsidR="00623441" w:rsidRDefault="00623441" w:rsidP="00623441">
      <w:pPr>
        <w:pStyle w:val="Heading3"/>
      </w:pPr>
      <w:r>
        <w:t>Medicare Physician Fee Schedule</w:t>
      </w:r>
    </w:p>
    <w:p w:rsidR="00623441" w:rsidRDefault="00623441" w:rsidP="00623441">
      <w:pPr>
        <w:pStyle w:val="Heading3"/>
      </w:pPr>
      <w:r>
        <w:t>Private Insurance PFS &lt;Optional&gt; Currently we assume it’s same as Medicare PFS.</w:t>
      </w:r>
    </w:p>
    <w:p w:rsidR="0075128C" w:rsidRDefault="0075128C" w:rsidP="0075128C">
      <w:pPr>
        <w:pStyle w:val="Heading3"/>
        <w:numPr>
          <w:ilvl w:val="0"/>
          <w:numId w:val="0"/>
        </w:numPr>
        <w:ind w:left="1080" w:hanging="360"/>
      </w:pPr>
    </w:p>
    <w:p w:rsidR="0058411F" w:rsidRDefault="0075128C">
      <w:pPr>
        <w:pStyle w:val="Heading1"/>
      </w:pPr>
      <w:r>
        <w:lastRenderedPageBreak/>
        <w:t>data engineering</w:t>
      </w:r>
      <w:r w:rsidR="00623441">
        <w:t xml:space="preserve"> and </w:t>
      </w:r>
      <w:r w:rsidR="00623441">
        <w:t>visualization</w:t>
      </w:r>
    </w:p>
    <w:sdt>
      <w:sdtPr>
        <w:id w:val="470033890"/>
        <w:placeholder>
          <w:docPart w:val="792ACEABF479F54A8C6D766B0B6CF15A"/>
        </w:placeholder>
        <w:temporary/>
        <w:showingPlcHdr/>
        <w15:appearance w15:val="hidden"/>
      </w:sdtPr>
      <w:sdtEndPr/>
      <w:sdtContent>
        <w:p w:rsidR="0058411F" w:rsidRDefault="003B79F4">
          <w:r>
            <w:t xml:space="preserve">Want to insert a picture from your files or add a shape, text box, or table? You got it! On the Insert tab of the ribbon, just tap the option you need. </w:t>
          </w:r>
        </w:p>
        <w:p w:rsidR="0058411F" w:rsidRDefault="003B79F4">
          <w:r>
            <w:t>Find even more easy-to-use tool</w:t>
          </w:r>
          <w:r>
            <w:t>s on the Insert tab, such as to add a hyperlink or insert a comment.</w:t>
          </w:r>
        </w:p>
      </w:sdtContent>
    </w:sdt>
    <w:p w:rsidR="0046238D" w:rsidRDefault="001652DE" w:rsidP="0046238D">
      <w:pPr>
        <w:pStyle w:val="Heading2"/>
      </w:pPr>
      <w:r>
        <w:t>Noise data</w:t>
      </w:r>
    </w:p>
    <w:p w:rsidR="0046238D" w:rsidRDefault="001652DE" w:rsidP="001652DE">
      <w:pPr>
        <w:pStyle w:val="Heading3"/>
      </w:pPr>
      <w:r>
        <w:t xml:space="preserve">Invalid data: </w:t>
      </w:r>
      <w:r w:rsidR="00291E23">
        <w:t xml:space="preserve">focus on the time span till 2018. For example, we will count </w:t>
      </w:r>
      <w:r>
        <w:t xml:space="preserve">price data which </w:t>
      </w:r>
      <w:r w:rsidR="00291E23">
        <w:t>takes effect</w:t>
      </w:r>
      <w:r>
        <w:t xml:space="preserve"> after </w:t>
      </w:r>
      <w:r w:rsidR="00291E23">
        <w:t>Jan</w:t>
      </w:r>
      <w:r>
        <w:t>-1-201</w:t>
      </w:r>
      <w:r w:rsidR="00291E23">
        <w:t>9 as invalid.</w:t>
      </w:r>
    </w:p>
    <w:p w:rsidR="001652DE" w:rsidRDefault="001652DE" w:rsidP="001652DE">
      <w:pPr>
        <w:pStyle w:val="Heading3"/>
      </w:pPr>
      <w:r>
        <w:t>Non statistics data: such as text messages/comments in the data file</w:t>
      </w:r>
      <w:r w:rsidR="00291E23">
        <w:t>. Some of the files download has lots of comments and notes in the tail. We just ignore those rows.</w:t>
      </w:r>
    </w:p>
    <w:p w:rsidR="0046238D" w:rsidRDefault="0046238D" w:rsidP="0046238D">
      <w:pPr>
        <w:pStyle w:val="Heading3"/>
        <w:numPr>
          <w:ilvl w:val="0"/>
          <w:numId w:val="0"/>
        </w:numPr>
        <w:ind w:left="1080" w:hanging="360"/>
      </w:pPr>
    </w:p>
    <w:p w:rsidR="0046238D" w:rsidRDefault="001652DE" w:rsidP="0046238D">
      <w:pPr>
        <w:pStyle w:val="Heading2"/>
      </w:pPr>
      <w:r>
        <w:t>Missing data</w:t>
      </w:r>
    </w:p>
    <w:p w:rsidR="0046238D" w:rsidRDefault="001652DE" w:rsidP="001652DE">
      <w:pPr>
        <w:pStyle w:val="Heading3"/>
      </w:pPr>
      <w:r>
        <w:t>Blanks: usually we will ignore/filter out rows with blank value, such as “UNKNOWN” rows in Medicare enrollment data.</w:t>
      </w:r>
    </w:p>
    <w:p w:rsidR="001652DE" w:rsidRDefault="001652DE" w:rsidP="001652DE">
      <w:pPr>
        <w:pStyle w:val="Heading3"/>
      </w:pPr>
      <w:r>
        <w:t xml:space="preserve">“*”, “nan”, “N/A”: if it’s population or enrollment data, usually we replace this data as 0. We will also check the context, such as in the Medicare enrollment data file, the totals are constructed by “FFS Beneficiaries” </w:t>
      </w:r>
      <w:r w:rsidR="00AF0118">
        <w:t xml:space="preserve">– Fee </w:t>
      </w:r>
      <w:proofErr w:type="gramStart"/>
      <w:r w:rsidR="00AF0118">
        <w:t>For</w:t>
      </w:r>
      <w:proofErr w:type="gramEnd"/>
      <w:r w:rsidR="00AF0118">
        <w:t xml:space="preserve"> Service Program </w:t>
      </w:r>
      <w:r>
        <w:t>and “MA Beneficiaries”</w:t>
      </w:r>
      <w:r w:rsidR="00AF0118">
        <w:t xml:space="preserve"> – Medicare Advantage Program</w:t>
      </w:r>
      <w:r>
        <w:t>. Then we fill the “*” in the total Medicare enrollment with “FFS Beneficiaries”.</w:t>
      </w:r>
    </w:p>
    <w:p w:rsidR="0046238D" w:rsidRDefault="0046238D" w:rsidP="0046238D">
      <w:pPr>
        <w:pStyle w:val="Heading3"/>
        <w:numPr>
          <w:ilvl w:val="0"/>
          <w:numId w:val="0"/>
        </w:numPr>
        <w:ind w:left="1080" w:hanging="360"/>
      </w:pPr>
    </w:p>
    <w:p w:rsidR="0046238D" w:rsidRDefault="001652DE" w:rsidP="0046238D">
      <w:pPr>
        <w:pStyle w:val="Heading2"/>
      </w:pPr>
      <w:r>
        <w:t>Merge data</w:t>
      </w:r>
    </w:p>
    <w:p w:rsidR="0046238D" w:rsidRDefault="00291E23" w:rsidP="00291E23">
      <w:pPr>
        <w:pStyle w:val="Heading3"/>
      </w:pPr>
      <w:r>
        <w:t xml:space="preserve">As our goal is to compute the demographic anchor PFS prices, we need to combine all population data file, Medicaid enrollment data file, Medicare enrollment data file, Medicaid PFS file, and Medicare PFS export report.  </w:t>
      </w:r>
    </w:p>
    <w:p w:rsidR="0075128C" w:rsidRDefault="0046238D" w:rsidP="0075128C">
      <w:pPr>
        <w:pStyle w:val="Heading1"/>
      </w:pPr>
      <w:r>
        <w:t>output</w:t>
      </w:r>
    </w:p>
    <w:sdt>
      <w:sdtPr>
        <w:id w:val="-1459791395"/>
        <w:placeholder>
          <w:docPart w:val="CC2A66B1D193A046AA4F90A38A9BAE6B"/>
        </w:placeholder>
        <w:temporary/>
        <w:showingPlcHdr/>
        <w15:appearance w15:val="hidden"/>
      </w:sdtPr>
      <w:sdtContent>
        <w:p w:rsidR="0075128C" w:rsidRDefault="0075128C" w:rsidP="0075128C">
          <w:r>
            <w:t xml:space="preserve">Want to insert a picture from your files or add a shape, text box, or table? You got it! On the Insert tab of the ribbon, just tap the option you need. </w:t>
          </w:r>
        </w:p>
        <w:p w:rsidR="0075128C" w:rsidRDefault="0075128C" w:rsidP="0075128C">
          <w:r>
            <w:t>Find even more easy-to-use tools on the Insert tab, such as to add a hyperlink or insert a comment.</w:t>
          </w:r>
        </w:p>
      </w:sdtContent>
    </w:sdt>
    <w:sdt>
      <w:sdtPr>
        <w:id w:val="20217763"/>
        <w:placeholder>
          <w:docPart w:val="258FF251B269204AA92C65D9BF291581"/>
        </w:placeholder>
        <w:temporary/>
        <w:showingPlcHdr/>
        <w15:appearance w15:val="hidden"/>
      </w:sdtPr>
      <w:sdtContent>
        <w:p w:rsidR="0046238D" w:rsidRDefault="0046238D" w:rsidP="0046238D">
          <w:pPr>
            <w:pStyle w:val="Heading2"/>
          </w:pPr>
          <w:r>
            <w:t>Heading 2</w:t>
          </w:r>
        </w:p>
      </w:sdtContent>
    </w:sdt>
    <w:sdt>
      <w:sdtPr>
        <w:id w:val="-197242576"/>
        <w:placeholder>
          <w:docPart w:val="F5CDC978CD289840A220829449746DA7"/>
        </w:placeholder>
        <w:temporary/>
        <w:showingPlcHdr/>
        <w15:appearance w15:val="hidden"/>
      </w:sdtPr>
      <w:sdtContent>
        <w:p w:rsidR="0046238D" w:rsidRDefault="0046238D" w:rsidP="0046238D">
          <w:pPr>
            <w:pStyle w:val="Heading3"/>
          </w:pPr>
          <w:r>
            <w:t>To easily apply any text formatting you see in this outline with just a tap, on the Home tab of the ribbon, check out Styles.</w:t>
          </w:r>
        </w:p>
        <w:p w:rsidR="0046238D" w:rsidRDefault="0046238D" w:rsidP="0046238D">
          <w:pPr>
            <w:pStyle w:val="Heading3"/>
          </w:pPr>
          <w:r>
            <w:t>For example, this paragraph uses Heading 3 style.</w:t>
          </w:r>
        </w:p>
      </w:sdtContent>
    </w:sdt>
    <w:p w:rsidR="0046238D" w:rsidRDefault="0046238D" w:rsidP="0046238D">
      <w:pPr>
        <w:pStyle w:val="Heading3"/>
        <w:numPr>
          <w:ilvl w:val="0"/>
          <w:numId w:val="0"/>
        </w:numPr>
        <w:ind w:left="1080" w:hanging="360"/>
      </w:pPr>
    </w:p>
    <w:sdt>
      <w:sdtPr>
        <w:id w:val="-64111749"/>
        <w:placeholder>
          <w:docPart w:val="13624F112F51ED46947C27D100A7F8A6"/>
        </w:placeholder>
        <w:temporary/>
        <w:showingPlcHdr/>
        <w15:appearance w15:val="hidden"/>
      </w:sdtPr>
      <w:sdtContent>
        <w:p w:rsidR="0046238D" w:rsidRDefault="0046238D" w:rsidP="0046238D">
          <w:pPr>
            <w:pStyle w:val="Heading2"/>
          </w:pPr>
          <w:r>
            <w:t>Heading 2</w:t>
          </w:r>
        </w:p>
      </w:sdtContent>
    </w:sdt>
    <w:sdt>
      <w:sdtPr>
        <w:id w:val="-1239392109"/>
        <w:placeholder>
          <w:docPart w:val="F3910AD436C6BB43B9015B20CFB06DDA"/>
        </w:placeholder>
        <w:temporary/>
        <w:showingPlcHdr/>
        <w15:appearance w15:val="hidden"/>
      </w:sdtPr>
      <w:sdtContent>
        <w:p w:rsidR="0046238D" w:rsidRDefault="0046238D" w:rsidP="0046238D">
          <w:pPr>
            <w:pStyle w:val="Heading3"/>
          </w:pPr>
          <w:r>
            <w:t>To easily apply any text formatting you see in this outline with just a tap, on the Home tab of the ribbon, check out Styles.</w:t>
          </w:r>
        </w:p>
        <w:p w:rsidR="0046238D" w:rsidRDefault="0046238D" w:rsidP="0046238D">
          <w:pPr>
            <w:pStyle w:val="Heading3"/>
          </w:pPr>
          <w:r>
            <w:t>For example, this paragraph uses Heading 3 style.</w:t>
          </w:r>
        </w:p>
      </w:sdtContent>
    </w:sdt>
    <w:p w:rsidR="0046238D" w:rsidRDefault="0046238D" w:rsidP="0046238D">
      <w:pPr>
        <w:pStyle w:val="Heading3"/>
        <w:numPr>
          <w:ilvl w:val="0"/>
          <w:numId w:val="0"/>
        </w:numPr>
        <w:ind w:left="1080" w:hanging="360"/>
      </w:pPr>
    </w:p>
    <w:sdt>
      <w:sdtPr>
        <w:id w:val="1192185415"/>
        <w:placeholder>
          <w:docPart w:val="355F36BF271F9F4288256CF4245D4DA5"/>
        </w:placeholder>
        <w:temporary/>
        <w:showingPlcHdr/>
        <w15:appearance w15:val="hidden"/>
      </w:sdtPr>
      <w:sdtContent>
        <w:p w:rsidR="0046238D" w:rsidRDefault="0046238D" w:rsidP="0046238D">
          <w:pPr>
            <w:pStyle w:val="Heading2"/>
          </w:pPr>
          <w:r>
            <w:t>Heading 2</w:t>
          </w:r>
        </w:p>
      </w:sdtContent>
    </w:sdt>
    <w:sdt>
      <w:sdtPr>
        <w:id w:val="1427702390"/>
        <w:placeholder>
          <w:docPart w:val="5F0381B1903BF74AB01FD48415B858E1"/>
        </w:placeholder>
        <w:temporary/>
        <w:showingPlcHdr/>
        <w15:appearance w15:val="hidden"/>
      </w:sdtPr>
      <w:sdtEndPr>
        <w:rPr>
          <w:rFonts w:asciiTheme="minorHAnsi" w:eastAsia="SimSun" w:hAnsiTheme="minorHAnsi" w:cstheme="minorBidi"/>
          <w:szCs w:val="22"/>
        </w:rPr>
      </w:sdtEndPr>
      <w:sdtContent>
        <w:p w:rsidR="0046238D" w:rsidRDefault="0046238D" w:rsidP="0046238D">
          <w:pPr>
            <w:pStyle w:val="Heading3"/>
          </w:pPr>
          <w:r>
            <w:t>To easily apply any text formatting you see in this outline with just a tap, on the Home tab of the ribbon, check out Styles.</w:t>
          </w:r>
        </w:p>
        <w:p w:rsidR="0046238D" w:rsidRDefault="0046238D" w:rsidP="0046238D">
          <w:r>
            <w:t>For example, this paragraph uses Heading 3 style.</w:t>
          </w:r>
        </w:p>
      </w:sdtContent>
    </w:sdt>
    <w:p w:rsidR="0075128C" w:rsidRDefault="0046238D" w:rsidP="0075128C">
      <w:pPr>
        <w:pStyle w:val="Heading1"/>
      </w:pPr>
      <w:r>
        <w:t>conlusion</w:t>
      </w:r>
    </w:p>
    <w:sdt>
      <w:sdtPr>
        <w:id w:val="521978076"/>
        <w:placeholder>
          <w:docPart w:val="BAA87A4A78327E4B9A517F0A9CAD0961"/>
        </w:placeholder>
        <w:temporary/>
        <w:showingPlcHdr/>
        <w15:appearance w15:val="hidden"/>
      </w:sdtPr>
      <w:sdtContent>
        <w:p w:rsidR="0075128C" w:rsidRDefault="0075128C" w:rsidP="0075128C">
          <w:r>
            <w:t xml:space="preserve">Want to insert a picture from your files or add a shape, text box, or table? You got it! On the Insert tab of the ribbon, just tap the option you need. </w:t>
          </w:r>
        </w:p>
        <w:p w:rsidR="0075128C" w:rsidRDefault="0075128C" w:rsidP="0075128C">
          <w:r>
            <w:t>Find even more easy-to-use tools on the Insert tab, such as to add a hyperlink or insert a comment.</w:t>
          </w:r>
        </w:p>
      </w:sdtContent>
    </w:sdt>
    <w:p w:rsidR="0075128C" w:rsidRDefault="00623441" w:rsidP="0075128C">
      <w:pPr>
        <w:pStyle w:val="Heading1"/>
      </w:pPr>
      <w:r>
        <w:t xml:space="preserve">Challenge and </w:t>
      </w:r>
      <w:r w:rsidR="0046238D">
        <w:t>future</w:t>
      </w:r>
    </w:p>
    <w:sdt>
      <w:sdtPr>
        <w:id w:val="946507156"/>
        <w:placeholder>
          <w:docPart w:val="CC0248C733B11E40B6A21F16CAC1BBE6"/>
        </w:placeholder>
        <w:temporary/>
        <w:showingPlcHdr/>
        <w15:appearance w15:val="hidden"/>
      </w:sdtPr>
      <w:sdtContent>
        <w:p w:rsidR="0075128C" w:rsidRDefault="0075128C" w:rsidP="0075128C">
          <w:r>
            <w:t xml:space="preserve">Want to insert a picture from your files or add a shape, text box, or table? You got it! On the Insert tab of the ribbon, just tap the option you need. </w:t>
          </w:r>
        </w:p>
        <w:p w:rsidR="0075128C" w:rsidRDefault="0075128C" w:rsidP="0075128C">
          <w:r>
            <w:t>Find even more easy-to-use tools on the Insert tab, such as to add a hyperlink or insert a comment.</w:t>
          </w:r>
        </w:p>
      </w:sdtContent>
    </w:sdt>
    <w:p w:rsidR="0075128C" w:rsidRDefault="0075128C"/>
    <w:sectPr w:rsidR="0075128C">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9F4" w:rsidRDefault="003B79F4">
      <w:pPr>
        <w:spacing w:after="0" w:line="240" w:lineRule="auto"/>
      </w:pPr>
      <w:r>
        <w:separator/>
      </w:r>
    </w:p>
    <w:p w:rsidR="003B79F4" w:rsidRDefault="003B79F4"/>
  </w:endnote>
  <w:endnote w:type="continuationSeparator" w:id="0">
    <w:p w:rsidR="003B79F4" w:rsidRDefault="003B79F4">
      <w:pPr>
        <w:spacing w:after="0" w:line="240" w:lineRule="auto"/>
      </w:pPr>
      <w:r>
        <w:continuationSeparator/>
      </w:r>
    </w:p>
    <w:p w:rsidR="003B79F4" w:rsidRDefault="003B79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11F" w:rsidRDefault="003B79F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9F4" w:rsidRDefault="003B79F4">
      <w:pPr>
        <w:spacing w:after="0" w:line="240" w:lineRule="auto"/>
      </w:pPr>
      <w:r>
        <w:separator/>
      </w:r>
    </w:p>
    <w:p w:rsidR="003B79F4" w:rsidRDefault="003B79F4"/>
  </w:footnote>
  <w:footnote w:type="continuationSeparator" w:id="0">
    <w:p w:rsidR="003B79F4" w:rsidRDefault="003B79F4">
      <w:pPr>
        <w:spacing w:after="0" w:line="240" w:lineRule="auto"/>
      </w:pPr>
      <w:r>
        <w:continuationSeparator/>
      </w:r>
    </w:p>
    <w:p w:rsidR="003B79F4" w:rsidRDefault="003B79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8C"/>
    <w:rsid w:val="000B4DFF"/>
    <w:rsid w:val="001652DE"/>
    <w:rsid w:val="00291DF6"/>
    <w:rsid w:val="00291E23"/>
    <w:rsid w:val="003B79F4"/>
    <w:rsid w:val="0046238D"/>
    <w:rsid w:val="0058411F"/>
    <w:rsid w:val="00623441"/>
    <w:rsid w:val="0075128C"/>
    <w:rsid w:val="00A62F54"/>
    <w:rsid w:val="00AF0118"/>
    <w:rsid w:val="00B50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4D3D"/>
  <w15:chartTrackingRefBased/>
  <w15:docId w15:val="{02CEFB16-5EDE-A847-9789-F46F25EB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hang/Library/Containers/com.microsoft.Word/Data/Library/Application%20Support/Microsoft/Office/16.0/DTS/en-US%7bFC01EA17-1AA7-DB48-80EC-1920068A2572%7d/%7b1121B2F3-13BD-0D43-BC3D-EE3D72427E87%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2ACEABF479F54A8C6D766B0B6CF15A"/>
        <w:category>
          <w:name w:val="General"/>
          <w:gallery w:val="placeholder"/>
        </w:category>
        <w:types>
          <w:type w:val="bbPlcHdr"/>
        </w:types>
        <w:behaviors>
          <w:behavior w:val="content"/>
        </w:behaviors>
        <w:guid w:val="{3468AAA0-7B70-8E4B-BECD-366DBD5D0049}"/>
      </w:docPartPr>
      <w:docPartBody>
        <w:p w:rsidR="0010495E" w:rsidRDefault="008703E0">
          <w:r>
            <w:t xml:space="preserve">Want to insert a picture from your files or add a shape, text box, or table? You got it! On the Insert tab of the ribbon, just tap the option you need. </w:t>
          </w:r>
        </w:p>
        <w:p w:rsidR="00000000" w:rsidRDefault="008703E0">
          <w:pPr>
            <w:pStyle w:val="792ACEABF479F54A8C6D766B0B6CF15A"/>
          </w:pPr>
          <w:r>
            <w:t xml:space="preserve">Find even more easy-to-use tools on the Insert </w:t>
          </w:r>
          <w:r>
            <w:t>tab, such as to add a hyperlink or insert a comment.</w:t>
          </w:r>
        </w:p>
      </w:docPartBody>
    </w:docPart>
    <w:docPart>
      <w:docPartPr>
        <w:name w:val="CC2A66B1D193A046AA4F90A38A9BAE6B"/>
        <w:category>
          <w:name w:val="General"/>
          <w:gallery w:val="placeholder"/>
        </w:category>
        <w:types>
          <w:type w:val="bbPlcHdr"/>
        </w:types>
        <w:behaviors>
          <w:behavior w:val="content"/>
        </w:behaviors>
        <w:guid w:val="{64C5A252-A3C0-9840-BEF4-F699A280C1F6}"/>
      </w:docPartPr>
      <w:docPartBody>
        <w:p w:rsidR="00A0611D" w:rsidRDefault="00A0611D">
          <w:r>
            <w:t xml:space="preserve">Want to insert a picture from your files or add a shape, text box, or table? You got it! On the Insert tab of the ribbon, just tap the option you need. </w:t>
          </w:r>
        </w:p>
        <w:p w:rsidR="00000000" w:rsidRDefault="00A0611D" w:rsidP="00A0611D">
          <w:pPr>
            <w:pStyle w:val="CC2A66B1D193A046AA4F90A38A9BAE6B"/>
          </w:pPr>
          <w:r>
            <w:t>Find even more easy-to-use tools on the Insert tab, such as to add a hyperlink or insert a comment.</w:t>
          </w:r>
        </w:p>
      </w:docPartBody>
    </w:docPart>
    <w:docPart>
      <w:docPartPr>
        <w:name w:val="BAA87A4A78327E4B9A517F0A9CAD0961"/>
        <w:category>
          <w:name w:val="General"/>
          <w:gallery w:val="placeholder"/>
        </w:category>
        <w:types>
          <w:type w:val="bbPlcHdr"/>
        </w:types>
        <w:behaviors>
          <w:behavior w:val="content"/>
        </w:behaviors>
        <w:guid w:val="{F9742264-4898-354E-AC95-DD329146B327}"/>
      </w:docPartPr>
      <w:docPartBody>
        <w:p w:rsidR="00A0611D" w:rsidRDefault="00A0611D">
          <w:r>
            <w:t xml:space="preserve">Want to insert a picture from your files or add a shape, text box, or table? You got it! On the Insert tab of the ribbon, just tap the option you need. </w:t>
          </w:r>
        </w:p>
        <w:p w:rsidR="00000000" w:rsidRDefault="00A0611D" w:rsidP="00A0611D">
          <w:pPr>
            <w:pStyle w:val="BAA87A4A78327E4B9A517F0A9CAD0961"/>
          </w:pPr>
          <w:r>
            <w:t>Find even more easy-to-use tools on the Insert tab, such as to add a hyperlink or insert a comment.</w:t>
          </w:r>
        </w:p>
      </w:docPartBody>
    </w:docPart>
    <w:docPart>
      <w:docPartPr>
        <w:name w:val="CC0248C733B11E40B6A21F16CAC1BBE6"/>
        <w:category>
          <w:name w:val="General"/>
          <w:gallery w:val="placeholder"/>
        </w:category>
        <w:types>
          <w:type w:val="bbPlcHdr"/>
        </w:types>
        <w:behaviors>
          <w:behavior w:val="content"/>
        </w:behaviors>
        <w:guid w:val="{FD9A5022-0C77-0A44-B281-72C71D5ECE02}"/>
      </w:docPartPr>
      <w:docPartBody>
        <w:p w:rsidR="00A0611D" w:rsidRDefault="00A0611D">
          <w:r>
            <w:t xml:space="preserve">Want to insert a picture from your files or add a shape, text box, or table? You got it! On the Insert tab of the ribbon, just tap the option you need. </w:t>
          </w:r>
        </w:p>
        <w:p w:rsidR="00000000" w:rsidRDefault="00A0611D" w:rsidP="00A0611D">
          <w:pPr>
            <w:pStyle w:val="CC0248C733B11E40B6A21F16CAC1BBE6"/>
          </w:pPr>
          <w:r>
            <w:t>Find even more easy-to-use tools on the Insert tab, such as to add a hyperlink or insert a comment.</w:t>
          </w:r>
        </w:p>
      </w:docPartBody>
    </w:docPart>
    <w:docPart>
      <w:docPartPr>
        <w:name w:val="258FF251B269204AA92C65D9BF291581"/>
        <w:category>
          <w:name w:val="General"/>
          <w:gallery w:val="placeholder"/>
        </w:category>
        <w:types>
          <w:type w:val="bbPlcHdr"/>
        </w:types>
        <w:behaviors>
          <w:behavior w:val="content"/>
        </w:behaviors>
        <w:guid w:val="{A60F62FB-DD21-2746-BD36-FE3ACAEBF3B5}"/>
      </w:docPartPr>
      <w:docPartBody>
        <w:p w:rsidR="00000000" w:rsidRDefault="00A0611D" w:rsidP="00A0611D">
          <w:pPr>
            <w:pStyle w:val="258FF251B269204AA92C65D9BF291581"/>
          </w:pPr>
          <w:r>
            <w:t>Heading 2</w:t>
          </w:r>
        </w:p>
      </w:docPartBody>
    </w:docPart>
    <w:docPart>
      <w:docPartPr>
        <w:name w:val="F5CDC978CD289840A220829449746DA7"/>
        <w:category>
          <w:name w:val="General"/>
          <w:gallery w:val="placeholder"/>
        </w:category>
        <w:types>
          <w:type w:val="bbPlcHdr"/>
        </w:types>
        <w:behaviors>
          <w:behavior w:val="content"/>
        </w:behaviors>
        <w:guid w:val="{4AEB8713-6FAE-5F45-9814-EB53BE47CD98}"/>
      </w:docPartPr>
      <w:docPartBody>
        <w:p w:rsidR="00A0611D" w:rsidRDefault="00A0611D">
          <w:pPr>
            <w:pStyle w:val="Heading3"/>
          </w:pPr>
          <w:r>
            <w:t>To easily apply any text formatting you see in this outline with just a tap, on the Home tab of the ribbon, check out Styles.</w:t>
          </w:r>
        </w:p>
        <w:p w:rsidR="00000000" w:rsidRDefault="00A0611D" w:rsidP="00A0611D">
          <w:pPr>
            <w:pStyle w:val="F5CDC978CD289840A220829449746DA7"/>
          </w:pPr>
          <w:r>
            <w:t>For example, this paragraph uses Heading 3 style.</w:t>
          </w:r>
        </w:p>
      </w:docPartBody>
    </w:docPart>
    <w:docPart>
      <w:docPartPr>
        <w:name w:val="13624F112F51ED46947C27D100A7F8A6"/>
        <w:category>
          <w:name w:val="General"/>
          <w:gallery w:val="placeholder"/>
        </w:category>
        <w:types>
          <w:type w:val="bbPlcHdr"/>
        </w:types>
        <w:behaviors>
          <w:behavior w:val="content"/>
        </w:behaviors>
        <w:guid w:val="{14E6D740-6645-E34F-861F-994A8F138A8C}"/>
      </w:docPartPr>
      <w:docPartBody>
        <w:p w:rsidR="00000000" w:rsidRDefault="00A0611D" w:rsidP="00A0611D">
          <w:pPr>
            <w:pStyle w:val="13624F112F51ED46947C27D100A7F8A6"/>
          </w:pPr>
          <w:r>
            <w:t>Heading 2</w:t>
          </w:r>
        </w:p>
      </w:docPartBody>
    </w:docPart>
    <w:docPart>
      <w:docPartPr>
        <w:name w:val="F3910AD436C6BB43B9015B20CFB06DDA"/>
        <w:category>
          <w:name w:val="General"/>
          <w:gallery w:val="placeholder"/>
        </w:category>
        <w:types>
          <w:type w:val="bbPlcHdr"/>
        </w:types>
        <w:behaviors>
          <w:behavior w:val="content"/>
        </w:behaviors>
        <w:guid w:val="{88F0DFD6-5BA7-0145-BED6-8C44FC617A85}"/>
      </w:docPartPr>
      <w:docPartBody>
        <w:p w:rsidR="00A0611D" w:rsidRDefault="00A0611D">
          <w:pPr>
            <w:pStyle w:val="Heading3"/>
          </w:pPr>
          <w:r>
            <w:t>To easily apply any text formatting you see in this outline with just a tap, on the Home tab of the ribbon, check out Styles.</w:t>
          </w:r>
        </w:p>
        <w:p w:rsidR="00000000" w:rsidRDefault="00A0611D" w:rsidP="00A0611D">
          <w:pPr>
            <w:pStyle w:val="F3910AD436C6BB43B9015B20CFB06DDA"/>
          </w:pPr>
          <w:r>
            <w:t>For example, this paragraph uses Heading 3 style.</w:t>
          </w:r>
        </w:p>
      </w:docPartBody>
    </w:docPart>
    <w:docPart>
      <w:docPartPr>
        <w:name w:val="355F36BF271F9F4288256CF4245D4DA5"/>
        <w:category>
          <w:name w:val="General"/>
          <w:gallery w:val="placeholder"/>
        </w:category>
        <w:types>
          <w:type w:val="bbPlcHdr"/>
        </w:types>
        <w:behaviors>
          <w:behavior w:val="content"/>
        </w:behaviors>
        <w:guid w:val="{B0001A12-CF84-034D-BF1F-4DDF06FAF5B8}"/>
      </w:docPartPr>
      <w:docPartBody>
        <w:p w:rsidR="00000000" w:rsidRDefault="00A0611D" w:rsidP="00A0611D">
          <w:pPr>
            <w:pStyle w:val="355F36BF271F9F4288256CF4245D4DA5"/>
          </w:pPr>
          <w:r>
            <w:t>Heading 2</w:t>
          </w:r>
        </w:p>
      </w:docPartBody>
    </w:docPart>
    <w:docPart>
      <w:docPartPr>
        <w:name w:val="5F0381B1903BF74AB01FD48415B858E1"/>
        <w:category>
          <w:name w:val="General"/>
          <w:gallery w:val="placeholder"/>
        </w:category>
        <w:types>
          <w:type w:val="bbPlcHdr"/>
        </w:types>
        <w:behaviors>
          <w:behavior w:val="content"/>
        </w:behaviors>
        <w:guid w:val="{CBB403A5-D44E-7346-B133-8A0CB1663C72}"/>
      </w:docPartPr>
      <w:docPartBody>
        <w:p w:rsidR="00A0611D" w:rsidRDefault="00A0611D">
          <w:pPr>
            <w:pStyle w:val="Heading3"/>
          </w:pPr>
          <w:r>
            <w:t>To easily apply any text formatting you see in this outline with just a tap, on the Home tab of the ribbon, check out Styles.</w:t>
          </w:r>
        </w:p>
        <w:p w:rsidR="00000000" w:rsidRDefault="00A0611D" w:rsidP="00A0611D">
          <w:pPr>
            <w:pStyle w:val="5F0381B1903BF74AB01FD48415B858E1"/>
          </w:pPr>
          <w:r>
            <w:t>For example, this paragraph uses Heading 3 style.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1D"/>
    <w:rsid w:val="008703E0"/>
    <w:rsid w:val="00A06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11D"/>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rsid w:val="00A0611D"/>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rsid w:val="00A0611D"/>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rsid w:val="00A0611D"/>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rsid w:val="00A0611D"/>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rsid w:val="00A0611D"/>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rsid w:val="00A0611D"/>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rsid w:val="00A0611D"/>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rsid w:val="00A0611D"/>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FEE56914E7E74A86D002DD1021364C">
    <w:name w:val="16FEE56914E7E74A86D002DD1021364C"/>
  </w:style>
  <w:style w:type="paragraph" w:customStyle="1" w:styleId="707B3AB1ADE0904983EA0F2BCB65D865">
    <w:name w:val="707B3AB1ADE0904983EA0F2BCB65D865"/>
  </w:style>
  <w:style w:type="paragraph" w:customStyle="1" w:styleId="08FBB9351A588846AE6FC998AFC54671">
    <w:name w:val="08FBB9351A588846AE6FC998AFC54671"/>
  </w:style>
  <w:style w:type="paragraph" w:customStyle="1" w:styleId="1D136864E89F53499F8D09A6A3AFEBD4">
    <w:name w:val="1D136864E89F53499F8D09A6A3AFEBD4"/>
  </w:style>
  <w:style w:type="paragraph" w:customStyle="1" w:styleId="3129F166CEC8354799D249E3D0B7407B">
    <w:name w:val="3129F166CEC8354799D249E3D0B7407B"/>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sid w:val="00A0611D"/>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 w:type="paragraph" w:customStyle="1" w:styleId="F074F739E446474194FE5C4397512925">
    <w:name w:val="F074F739E446474194FE5C4397512925"/>
  </w:style>
  <w:style w:type="paragraph" w:customStyle="1" w:styleId="F6F0D341720D2A489502B064EA1B056D">
    <w:name w:val="F6F0D341720D2A489502B064EA1B056D"/>
  </w:style>
  <w:style w:type="paragraph" w:customStyle="1" w:styleId="792ACEABF479F54A8C6D766B0B6CF15A">
    <w:name w:val="792ACEABF479F54A8C6D766B0B6CF15A"/>
  </w:style>
  <w:style w:type="paragraph" w:customStyle="1" w:styleId="C226FD5C33A2854EBD6F4B43435ABC65">
    <w:name w:val="C226FD5C33A2854EBD6F4B43435ABC65"/>
    <w:rsid w:val="00A0611D"/>
  </w:style>
  <w:style w:type="paragraph" w:customStyle="1" w:styleId="CC2A66B1D193A046AA4F90A38A9BAE6B">
    <w:name w:val="CC2A66B1D193A046AA4F90A38A9BAE6B"/>
    <w:rsid w:val="00A0611D"/>
  </w:style>
  <w:style w:type="paragraph" w:customStyle="1" w:styleId="8065608D2528694CAA56B9E8B200562A">
    <w:name w:val="8065608D2528694CAA56B9E8B200562A"/>
    <w:rsid w:val="00A0611D"/>
  </w:style>
  <w:style w:type="paragraph" w:customStyle="1" w:styleId="BAA87A4A78327E4B9A517F0A9CAD0961">
    <w:name w:val="BAA87A4A78327E4B9A517F0A9CAD0961"/>
    <w:rsid w:val="00A0611D"/>
  </w:style>
  <w:style w:type="paragraph" w:customStyle="1" w:styleId="B422A732827AE04F805ACE5AA298F502">
    <w:name w:val="B422A732827AE04F805ACE5AA298F502"/>
    <w:rsid w:val="00A0611D"/>
  </w:style>
  <w:style w:type="paragraph" w:customStyle="1" w:styleId="CC0248C733B11E40B6A21F16CAC1BBE6">
    <w:name w:val="CC0248C733B11E40B6A21F16CAC1BBE6"/>
    <w:rsid w:val="00A0611D"/>
  </w:style>
  <w:style w:type="paragraph" w:customStyle="1" w:styleId="C898EEE397AE4F43BF34DE37082C5E25">
    <w:name w:val="C898EEE397AE4F43BF34DE37082C5E25"/>
    <w:rsid w:val="00A0611D"/>
  </w:style>
  <w:style w:type="paragraph" w:customStyle="1" w:styleId="B352F620BFD16640B16B5D76D1BA39CA">
    <w:name w:val="B352F620BFD16640B16B5D76D1BA39CA"/>
    <w:rsid w:val="00A0611D"/>
  </w:style>
  <w:style w:type="paragraph" w:customStyle="1" w:styleId="59F7F5B388A8274996B7E8544D1A7734">
    <w:name w:val="59F7F5B388A8274996B7E8544D1A7734"/>
    <w:rsid w:val="00A0611D"/>
  </w:style>
  <w:style w:type="paragraph" w:customStyle="1" w:styleId="6C576007E2358D42A8E91F000A853140">
    <w:name w:val="6C576007E2358D42A8E91F000A853140"/>
    <w:rsid w:val="00A0611D"/>
  </w:style>
  <w:style w:type="paragraph" w:customStyle="1" w:styleId="C3FB2A19A0D637409A33468150871635">
    <w:name w:val="C3FB2A19A0D637409A33468150871635"/>
    <w:rsid w:val="00A0611D"/>
  </w:style>
  <w:style w:type="paragraph" w:customStyle="1" w:styleId="AD8195E7946C5E439B8F5F957C7B4C79">
    <w:name w:val="AD8195E7946C5E439B8F5F957C7B4C79"/>
    <w:rsid w:val="00A0611D"/>
  </w:style>
  <w:style w:type="paragraph" w:customStyle="1" w:styleId="9CD2C76BA465D2458E1BF485E4DB29B4">
    <w:name w:val="9CD2C76BA465D2458E1BF485E4DB29B4"/>
    <w:rsid w:val="00A0611D"/>
  </w:style>
  <w:style w:type="paragraph" w:customStyle="1" w:styleId="3A7CEDE7C0F94246BFC7B0ED111972CB">
    <w:name w:val="3A7CEDE7C0F94246BFC7B0ED111972CB"/>
    <w:rsid w:val="00A0611D"/>
  </w:style>
  <w:style w:type="paragraph" w:customStyle="1" w:styleId="96C4E292F7F2034F8F8FE38BA6A137DD">
    <w:name w:val="96C4E292F7F2034F8F8FE38BA6A137DD"/>
    <w:rsid w:val="00A0611D"/>
  </w:style>
  <w:style w:type="paragraph" w:customStyle="1" w:styleId="C2631A8628BCA947995367B9D0591AAC">
    <w:name w:val="C2631A8628BCA947995367B9D0591AAC"/>
    <w:rsid w:val="00A0611D"/>
  </w:style>
  <w:style w:type="paragraph" w:customStyle="1" w:styleId="B39536FB4928B744A1BF2F0F97FB26FC">
    <w:name w:val="B39536FB4928B744A1BF2F0F97FB26FC"/>
    <w:rsid w:val="00A0611D"/>
  </w:style>
  <w:style w:type="paragraph" w:customStyle="1" w:styleId="37A79B912203B94F87CD042101A88485">
    <w:name w:val="37A79B912203B94F87CD042101A88485"/>
    <w:rsid w:val="00A0611D"/>
  </w:style>
  <w:style w:type="paragraph" w:customStyle="1" w:styleId="57012B2FDA40364F83E8AD1B439DC7E0">
    <w:name w:val="57012B2FDA40364F83E8AD1B439DC7E0"/>
    <w:rsid w:val="00A0611D"/>
  </w:style>
  <w:style w:type="paragraph" w:customStyle="1" w:styleId="0DC86E4B3F391A48979BB2BE32483D5A">
    <w:name w:val="0DC86E4B3F391A48979BB2BE32483D5A"/>
    <w:rsid w:val="00A0611D"/>
  </w:style>
  <w:style w:type="paragraph" w:customStyle="1" w:styleId="B3134D6EC8F1464EB787698CD08A1983">
    <w:name w:val="B3134D6EC8F1464EB787698CD08A1983"/>
    <w:rsid w:val="00A0611D"/>
  </w:style>
  <w:style w:type="paragraph" w:customStyle="1" w:styleId="19B45A5911DB0D4E8B99EC0BBCE3C90F">
    <w:name w:val="19B45A5911DB0D4E8B99EC0BBCE3C90F"/>
    <w:rsid w:val="00A0611D"/>
  </w:style>
  <w:style w:type="paragraph" w:customStyle="1" w:styleId="258FF251B269204AA92C65D9BF291581">
    <w:name w:val="258FF251B269204AA92C65D9BF291581"/>
    <w:rsid w:val="00A0611D"/>
  </w:style>
  <w:style w:type="paragraph" w:customStyle="1" w:styleId="F5CDC978CD289840A220829449746DA7">
    <w:name w:val="F5CDC978CD289840A220829449746DA7"/>
    <w:rsid w:val="00A0611D"/>
  </w:style>
  <w:style w:type="paragraph" w:customStyle="1" w:styleId="13624F112F51ED46947C27D100A7F8A6">
    <w:name w:val="13624F112F51ED46947C27D100A7F8A6"/>
    <w:rsid w:val="00A0611D"/>
  </w:style>
  <w:style w:type="paragraph" w:customStyle="1" w:styleId="F3910AD436C6BB43B9015B20CFB06DDA">
    <w:name w:val="F3910AD436C6BB43B9015B20CFB06DDA"/>
    <w:rsid w:val="00A0611D"/>
  </w:style>
  <w:style w:type="paragraph" w:customStyle="1" w:styleId="355F36BF271F9F4288256CF4245D4DA5">
    <w:name w:val="355F36BF271F9F4288256CF4245D4DA5"/>
    <w:rsid w:val="00A0611D"/>
  </w:style>
  <w:style w:type="paragraph" w:customStyle="1" w:styleId="5F0381B1903BF74AB01FD48415B858E1">
    <w:name w:val="5F0381B1903BF74AB01FD48415B858E1"/>
    <w:rsid w:val="00A06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42</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Dahang</dc:creator>
  <cp:keywords/>
  <dc:description/>
  <cp:lastModifiedBy>Yang Dahang</cp:lastModifiedBy>
  <cp:revision>4</cp:revision>
  <dcterms:created xsi:type="dcterms:W3CDTF">2020-04-19T15:09:00Z</dcterms:created>
  <dcterms:modified xsi:type="dcterms:W3CDTF">2020-04-19T17:42:00Z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